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47CED5" w14:textId="4DA00A55" w:rsidR="00D83AAF" w:rsidRDefault="00285F96" w:rsidP="00D83AAF">
      <w:pPr>
        <w:pStyle w:val="IntenseQuote"/>
      </w:pPr>
      <w:r>
        <w:t>Nested Loops on 2d Array Manipulation</w:t>
      </w:r>
    </w:p>
    <w:p w14:paraId="35D68EEE" w14:textId="45EC549E" w:rsidR="00D83AAF" w:rsidRDefault="00285F96" w:rsidP="00D83AAF">
      <w:pPr>
        <w:pStyle w:val="IntenseQuote"/>
      </w:pPr>
      <w:r>
        <w:t>Media Computation</w:t>
      </w:r>
      <w:r w:rsidR="00D83AAF">
        <w:t xml:space="preserve"> Lab</w:t>
      </w:r>
      <w:r>
        <w:t xml:space="preserve"> (Picture Lab from APCS)</w:t>
      </w:r>
    </w:p>
    <w:p w14:paraId="03361A3B" w14:textId="77777777" w:rsidR="00D83AAF" w:rsidRDefault="00D83AAF" w:rsidP="00D83AAF"/>
    <w:p w14:paraId="4D98EDC6" w14:textId="77777777" w:rsidR="00D83AAF" w:rsidRDefault="00D83AAF" w:rsidP="00D83AAF">
      <w:pPr>
        <w:pStyle w:val="Heading1"/>
      </w:pPr>
      <w:r>
        <w:t>Main Objectives</w:t>
      </w:r>
    </w:p>
    <w:p w14:paraId="7EE6A270" w14:textId="77777777" w:rsidR="00D83AAF" w:rsidRPr="002B6A40" w:rsidRDefault="00D83AAF" w:rsidP="00D83AAF"/>
    <w:p w14:paraId="70F2ADE7" w14:textId="351C1580" w:rsidR="00D83AAF" w:rsidRDefault="00040F60" w:rsidP="00D83AAF">
      <w:pPr>
        <w:pStyle w:val="ListParagraph"/>
        <w:numPr>
          <w:ilvl w:val="0"/>
          <w:numId w:val="24"/>
        </w:numPr>
      </w:pPr>
      <w:r>
        <w:t>Use nested loops to traverse 2D arrays.</w:t>
      </w:r>
    </w:p>
    <w:p w14:paraId="752953A1" w14:textId="254E7A6B" w:rsidR="00D83AAF" w:rsidRDefault="00040F60" w:rsidP="00D83AAF">
      <w:pPr>
        <w:pStyle w:val="ListParagraph"/>
        <w:numPr>
          <w:ilvl w:val="0"/>
          <w:numId w:val="24"/>
        </w:numPr>
      </w:pPr>
      <w:r>
        <w:t>Manipulate objects mathematically to produce desired results on digital images</w:t>
      </w:r>
      <w:r w:rsidR="00DB48D3">
        <w:t>.</w:t>
      </w:r>
    </w:p>
    <w:p w14:paraId="5344956D" w14:textId="77777777" w:rsidR="00D83AAF" w:rsidRDefault="00D83AAF" w:rsidP="00D83AAF">
      <w:pPr>
        <w:pStyle w:val="Heading1"/>
      </w:pPr>
      <w:r>
        <w:t>Prior Knowledge</w:t>
      </w:r>
    </w:p>
    <w:p w14:paraId="24D13159" w14:textId="277EBBC8" w:rsidR="00D83AAF" w:rsidRDefault="00D83AAF" w:rsidP="00D83AAF"/>
    <w:p w14:paraId="43F6A519" w14:textId="53AC29DD" w:rsidR="00D83AAF" w:rsidRDefault="00D83AAF" w:rsidP="00D83AAF">
      <w:pPr>
        <w:pStyle w:val="ListParagraph"/>
        <w:numPr>
          <w:ilvl w:val="0"/>
          <w:numId w:val="24"/>
        </w:numPr>
      </w:pPr>
      <w:r>
        <w:t>Familiarity with</w:t>
      </w:r>
      <w:r w:rsidR="00040F60">
        <w:t xml:space="preserve"> calling methods on object</w:t>
      </w:r>
      <w:r w:rsidR="00DB48D3">
        <w:t>s.</w:t>
      </w:r>
    </w:p>
    <w:p w14:paraId="7AEC24B9" w14:textId="3022032C" w:rsidR="00DB48D3" w:rsidRDefault="00DB48D3" w:rsidP="00D83AAF">
      <w:pPr>
        <w:pStyle w:val="ListParagraph"/>
        <w:numPr>
          <w:ilvl w:val="0"/>
          <w:numId w:val="24"/>
        </w:numPr>
      </w:pPr>
      <w:r>
        <w:t>Familiarity with looping structures.</w:t>
      </w:r>
    </w:p>
    <w:p w14:paraId="1004006E" w14:textId="20597580" w:rsidR="00DB48D3" w:rsidRDefault="00DB48D3" w:rsidP="00D83AAF">
      <w:pPr>
        <w:pStyle w:val="ListParagraph"/>
        <w:numPr>
          <w:ilvl w:val="0"/>
          <w:numId w:val="24"/>
        </w:numPr>
      </w:pPr>
      <w:r>
        <w:t>Familiarity with</w:t>
      </w:r>
      <w:r w:rsidR="00040F60">
        <w:t xml:space="preserve"> 2d arrays in accessing length of rows, columns, and individual elements</w:t>
      </w:r>
      <w:r>
        <w:t>.</w:t>
      </w:r>
    </w:p>
    <w:p w14:paraId="18A4A9D4" w14:textId="27F68D8B" w:rsidR="00D83AAF" w:rsidRDefault="00040F60" w:rsidP="00D83AAF">
      <w:pPr>
        <w:pStyle w:val="ListParagraph"/>
        <w:numPr>
          <w:ilvl w:val="0"/>
          <w:numId w:val="24"/>
        </w:numPr>
      </w:pPr>
      <w:r>
        <w:t>Optional challenge problems: binary bitwise manipulation operation (not on APCSA exam)</w:t>
      </w:r>
      <w:r w:rsidR="00DB48D3">
        <w:t>.</w:t>
      </w:r>
    </w:p>
    <w:p w14:paraId="3545D5D1" w14:textId="38A0D2CE" w:rsidR="00D83AAF" w:rsidRDefault="00D83AAF" w:rsidP="00D83AAF">
      <w:pPr>
        <w:pStyle w:val="Heading1"/>
      </w:pPr>
      <w:r>
        <w:t>Greenfoot Background</w:t>
      </w:r>
    </w:p>
    <w:p w14:paraId="53287397" w14:textId="77777777" w:rsidR="00D83AAF" w:rsidRPr="002B6A40" w:rsidRDefault="00D83AAF" w:rsidP="00D83AAF"/>
    <w:p w14:paraId="2E68CB81" w14:textId="5FAF93E5" w:rsidR="00D83AAF" w:rsidRDefault="00040F60" w:rsidP="00D83AAF">
      <w:r>
        <w:t xml:space="preserve">The original published version of this lab, </w:t>
      </w:r>
      <w:proofErr w:type="spellStart"/>
      <w:r>
        <w:t>PictureLab</w:t>
      </w:r>
      <w:proofErr w:type="spellEnd"/>
      <w:r>
        <w:t xml:space="preserve"> was designed by Barbara Erickson of the Georgia Institute of Technology. It has become one of the three standard labs of the APCSA course work. The intention of this version is to modify the setup of the lab to work more seamlessly for teachers who use Greenfoot. The knowledge level needs of Greenfoot is quite limited here. Greenfoot has a specialized Color API, </w:t>
      </w:r>
      <w:proofErr w:type="gramStart"/>
      <w:r>
        <w:t>similar to</w:t>
      </w:r>
      <w:proofErr w:type="gramEnd"/>
      <w:r>
        <w:t xml:space="preserve"> </w:t>
      </w:r>
      <w:proofErr w:type="spellStart"/>
      <w:r>
        <w:t>Java.awt</w:t>
      </w:r>
      <w:proofErr w:type="spellEnd"/>
      <w:r>
        <w:t xml:space="preserve"> but slightly different. This Color API makes up the main Greenfoot background knowledge needed. For one optional challenge problem the </w:t>
      </w:r>
      <w:proofErr w:type="spellStart"/>
      <w:r>
        <w:t>MouseInfo</w:t>
      </w:r>
      <w:proofErr w:type="spellEnd"/>
      <w:r>
        <w:t xml:space="preserve"> API knowledge from Greenfoot is required. </w:t>
      </w:r>
    </w:p>
    <w:p w14:paraId="7C776ABA" w14:textId="77777777" w:rsidR="00D83AAF" w:rsidRDefault="00D83AAF" w:rsidP="00D83AAF">
      <w:pPr>
        <w:pStyle w:val="Heading1"/>
      </w:pPr>
      <w:r>
        <w:t>Getting Started</w:t>
      </w:r>
    </w:p>
    <w:p w14:paraId="0C4665E6" w14:textId="77777777" w:rsidR="00D83AAF" w:rsidRDefault="00D83AAF" w:rsidP="00D83AAF"/>
    <w:p w14:paraId="03BFD3A4" w14:textId="77777777" w:rsidR="00D83AAF" w:rsidRDefault="00D83AAF" w:rsidP="00D83AAF">
      <w:r>
        <w:t xml:space="preserve">Install the Greenfoot IDE: </w:t>
      </w:r>
      <w:hyperlink r:id="rId8" w:history="1">
        <w:r w:rsidRPr="00E603BA">
          <w:rPr>
            <w:rStyle w:val="Hyperlink"/>
          </w:rPr>
          <w:t>https://www.greenfoot.org/download</w:t>
        </w:r>
      </w:hyperlink>
    </w:p>
    <w:p w14:paraId="7126FF0F" w14:textId="3210380B" w:rsidR="00D83AAF" w:rsidRDefault="00D83AAF" w:rsidP="00D83AAF">
      <w:pPr>
        <w:pStyle w:val="ListParagraph"/>
        <w:numPr>
          <w:ilvl w:val="0"/>
          <w:numId w:val="25"/>
        </w:numPr>
      </w:pPr>
      <w:r>
        <w:t>Greenfoot went through many changes beginning with the 3.0.0 release. Version 2.4.2, although older, tends to be one of the most stable versions but is missing a few of the newer additions.</w:t>
      </w:r>
    </w:p>
    <w:p w14:paraId="3342CB8C" w14:textId="59FD08A0" w:rsidR="00DD083D" w:rsidRDefault="00AF4FC2" w:rsidP="00D83AAF">
      <w:pPr>
        <w:pStyle w:val="ListParagraph"/>
        <w:numPr>
          <w:ilvl w:val="0"/>
          <w:numId w:val="25"/>
        </w:numPr>
      </w:pPr>
      <w:r w:rsidRPr="00E42FD2">
        <w:rPr>
          <w:b/>
        </w:rPr>
        <w:t>The older Greenfoot versions did not include a Color class</w:t>
      </w:r>
      <w:r>
        <w:t xml:space="preserve">. If using an older version at the top of your World codes add:  import </w:t>
      </w:r>
      <w:proofErr w:type="spellStart"/>
      <w:proofErr w:type="gramStart"/>
      <w:r>
        <w:t>java.awt.Color</w:t>
      </w:r>
      <w:proofErr w:type="spellEnd"/>
      <w:proofErr w:type="gramEnd"/>
      <w:r>
        <w:t>;       The rest of the code will remain the same.</w:t>
      </w:r>
    </w:p>
    <w:p w14:paraId="0013E368" w14:textId="77777777" w:rsidR="00D83AAF" w:rsidRDefault="00D83AAF" w:rsidP="00D83AAF"/>
    <w:p w14:paraId="1607B120" w14:textId="692D4B45" w:rsidR="00D83AAF" w:rsidRDefault="00D83AAF" w:rsidP="00D83AAF">
      <w:r>
        <w:t xml:space="preserve">In your </w:t>
      </w:r>
      <w:r w:rsidR="00040F60">
        <w:t>Media Computation</w:t>
      </w:r>
      <w:r>
        <w:t xml:space="preserve"> folder run the project file with the Greenfoot icon to begin.</w:t>
      </w:r>
    </w:p>
    <w:p w14:paraId="56D509B1" w14:textId="015FEB1C" w:rsidR="00D83AAF" w:rsidRDefault="00D83AAF" w:rsidP="00D83AAF"/>
    <w:p w14:paraId="13987E6E" w14:textId="77777777" w:rsidR="00DB48D3" w:rsidRDefault="00DB48D3">
      <w:pPr>
        <w:rPr>
          <w:rFonts w:asciiTheme="majorHAnsi" w:eastAsiaTheme="majorEastAsia" w:hAnsiTheme="majorHAnsi" w:cstheme="majorBidi"/>
          <w:color w:val="1F4E79" w:themeColor="accent1" w:themeShade="80"/>
          <w:sz w:val="32"/>
          <w:szCs w:val="32"/>
        </w:rPr>
      </w:pPr>
      <w:r>
        <w:br w:type="page"/>
      </w:r>
    </w:p>
    <w:p w14:paraId="658630F2" w14:textId="26A08057" w:rsidR="00D83AAF" w:rsidRDefault="00D83AAF" w:rsidP="00D83AAF">
      <w:pPr>
        <w:pStyle w:val="Heading1"/>
      </w:pPr>
      <w:bookmarkStart w:id="0" w:name="_GoBack"/>
      <w:bookmarkEnd w:id="0"/>
      <w:r>
        <w:lastRenderedPageBreak/>
        <w:t>Instructions</w:t>
      </w:r>
    </w:p>
    <w:p w14:paraId="6810A787" w14:textId="77777777" w:rsidR="00D83AAF" w:rsidRDefault="00D83AAF" w:rsidP="00D83AAF"/>
    <w:p w14:paraId="13402252" w14:textId="6607BF53" w:rsidR="00D83AAF" w:rsidRDefault="00D83AAF" w:rsidP="00D83AAF">
      <w:r>
        <w:t xml:space="preserve">The instructions are written directly in the </w:t>
      </w:r>
      <w:r w:rsidR="00CE53C9">
        <w:t>Canvas</w:t>
      </w:r>
      <w:r>
        <w:t xml:space="preserve"> class as comments</w:t>
      </w:r>
      <w:r w:rsidR="00CE53C9">
        <w:t xml:space="preserve"> for each of the tasks</w:t>
      </w:r>
      <w:r>
        <w:t xml:space="preserve">. Students will be writing </w:t>
      </w:r>
      <w:r w:rsidR="00040F60">
        <w:t>many methods with descriptions and visuals shown below</w:t>
      </w:r>
      <w:r w:rsidR="00DB48D3">
        <w:t>.</w:t>
      </w:r>
      <w:r w:rsidR="00CE53C9">
        <w:t xml:space="preserve"> Each task is independent of the next and should be tested before moving on. </w:t>
      </w:r>
    </w:p>
    <w:p w14:paraId="5EB667C3" w14:textId="01B96A18" w:rsidR="00D83AAF" w:rsidRDefault="00D83AAF" w:rsidP="00D83AAF"/>
    <w:p w14:paraId="2D16C6EE" w14:textId="5C795009" w:rsidR="00CE53C9" w:rsidRDefault="00CE53C9" w:rsidP="00D83AAF">
      <w:r>
        <w:t xml:space="preserve">To test any individual </w:t>
      </w:r>
      <w:proofErr w:type="gramStart"/>
      <w:r>
        <w:t>method</w:t>
      </w:r>
      <w:proofErr w:type="gramEnd"/>
      <w:r>
        <w:t xml:space="preserve"> return to the Greenfoot </w:t>
      </w:r>
      <w:proofErr w:type="spellStart"/>
      <w:r>
        <w:t>PictureLab</w:t>
      </w:r>
      <w:proofErr w:type="spellEnd"/>
      <w:r>
        <w:t xml:space="preserve"> window, right click the background, and choose the method to test.</w:t>
      </w:r>
    </w:p>
    <w:p w14:paraId="2020887E" w14:textId="77777777" w:rsidR="00CE53C9" w:rsidRDefault="00CE53C9" w:rsidP="00D83AAF"/>
    <w:p w14:paraId="5C2F4442" w14:textId="28A4A3BB" w:rsidR="00D83AAF" w:rsidRDefault="00D83AAF" w:rsidP="00D83AAF">
      <w:pPr>
        <w:pStyle w:val="Heading1"/>
      </w:pPr>
      <w:r>
        <w:t xml:space="preserve">Extensions and </w:t>
      </w:r>
      <w:r w:rsidR="007F137D">
        <w:t>Modifications</w:t>
      </w:r>
    </w:p>
    <w:p w14:paraId="1C5A7B8F" w14:textId="77777777" w:rsidR="00D83AAF" w:rsidRDefault="00D83AAF" w:rsidP="00D83AAF"/>
    <w:p w14:paraId="6851A15D" w14:textId="0E5F3497" w:rsidR="00CE53C9" w:rsidRDefault="00CE53C9" w:rsidP="00DB48D3">
      <w:pPr>
        <w:pStyle w:val="ListParagraph"/>
        <w:numPr>
          <w:ilvl w:val="0"/>
          <w:numId w:val="24"/>
        </w:numPr>
      </w:pPr>
      <w:r>
        <w:t xml:space="preserve">This lab can be done without using 2d arrays and instead using nested loops. The exercises remain </w:t>
      </w:r>
      <w:proofErr w:type="gramStart"/>
      <w:r>
        <w:t>exactly the same</w:t>
      </w:r>
      <w:proofErr w:type="gramEnd"/>
      <w:r>
        <w:t>, but for each method students would begin with the following:</w:t>
      </w:r>
    </w:p>
    <w:p w14:paraId="7CF03DC4" w14:textId="3DED2B47" w:rsidR="00CE53C9" w:rsidRDefault="00CE53C9" w:rsidP="00CE53C9">
      <w:pPr>
        <w:pStyle w:val="ListParagraph"/>
      </w:pPr>
      <w:proofErr w:type="spellStart"/>
      <w:r>
        <w:t>GreenfootImage</w:t>
      </w:r>
      <w:proofErr w:type="spellEnd"/>
      <w:r>
        <w:t xml:space="preserve"> </w:t>
      </w:r>
      <w:proofErr w:type="spellStart"/>
      <w:r>
        <w:t>bg</w:t>
      </w:r>
      <w:proofErr w:type="spellEnd"/>
      <w:r>
        <w:t xml:space="preserve"> = </w:t>
      </w:r>
      <w:proofErr w:type="spellStart"/>
      <w:proofErr w:type="gramStart"/>
      <w:r>
        <w:t>getBackground</w:t>
      </w:r>
      <w:proofErr w:type="spellEnd"/>
      <w:r>
        <w:t>(</w:t>
      </w:r>
      <w:proofErr w:type="gramEnd"/>
      <w:r>
        <w:t>);</w:t>
      </w:r>
    </w:p>
    <w:p w14:paraId="570E9401" w14:textId="77777777" w:rsidR="00CE53C9" w:rsidRDefault="00CE53C9" w:rsidP="00CE53C9">
      <w:pPr>
        <w:ind w:left="720"/>
      </w:pPr>
      <w:r>
        <w:t>Students would then loop through the image’s width and height values as needed, grab a single Color at a single coordinate, calculate the new Color to place, then set the Color at a single coordinate. The conceptual knowledge is the same but can be done before learning 2d arrays. This leads to a secondary goal of doing the same project with 2d arrays in the future to reinforce the knowledge</w:t>
      </w:r>
    </w:p>
    <w:p w14:paraId="10EF681C" w14:textId="77777777" w:rsidR="00CE53C9" w:rsidRDefault="00CE53C9" w:rsidP="00CE53C9"/>
    <w:p w14:paraId="32165BEE" w14:textId="774FF048" w:rsidR="00C500E5" w:rsidRDefault="00CE53C9" w:rsidP="00C500E5">
      <w:pPr>
        <w:pStyle w:val="ListParagraph"/>
        <w:numPr>
          <w:ilvl w:val="0"/>
          <w:numId w:val="24"/>
        </w:numPr>
      </w:pPr>
      <w:r>
        <w:t xml:space="preserve">Many additional methods may be created for the </w:t>
      </w:r>
      <w:proofErr w:type="spellStart"/>
      <w:r>
        <w:t>MediaComputation</w:t>
      </w:r>
      <w:proofErr w:type="spellEnd"/>
      <w:r>
        <w:t xml:space="preserve"> lab</w:t>
      </w:r>
      <w:r w:rsidR="00C500E5">
        <w:t>. Some</w:t>
      </w:r>
      <w:r>
        <w:t xml:space="preserve"> examples: Shrinking a secondary image into 1/4</w:t>
      </w:r>
      <w:r w:rsidRPr="00CE53C9">
        <w:rPr>
          <w:vertAlign w:val="superscript"/>
        </w:rPr>
        <w:t>th</w:t>
      </w:r>
      <w:r>
        <w:t xml:space="preserve"> its size and placing it in one of the corners of the original image. Blurring the whole image by average pixels near each other. Calculating the closest corner of the color cube for each pixel and setting that pixel to that closest color (</w:t>
      </w:r>
      <w:proofErr w:type="spellStart"/>
      <w:proofErr w:type="gramStart"/>
      <w:r>
        <w:t>red,green</w:t>
      </w:r>
      <w:proofErr w:type="gramEnd"/>
      <w:r>
        <w:t>,blue,yellow,cyan,magenta,white,black</w:t>
      </w:r>
      <w:proofErr w:type="spellEnd"/>
      <w:r>
        <w:t xml:space="preserve">). The challenge problem of hiding one picture in another picture is already described in the lab. </w:t>
      </w:r>
      <w:r w:rsidR="00C500E5">
        <w:t>Hiding chars into each pixel using binary bitwise operators then being able to pull those chars back out to see the hidden messages. Students could come up with their own exercises.</w:t>
      </w:r>
    </w:p>
    <w:p w14:paraId="2E61C0BA" w14:textId="3E2A27C0" w:rsidR="00872000" w:rsidRDefault="00C500E5" w:rsidP="00872000">
      <w:pPr>
        <w:pStyle w:val="Heading4"/>
      </w:pPr>
      <w:r>
        <w:br w:type="page"/>
      </w:r>
      <w:r w:rsidR="00872000">
        <w:lastRenderedPageBreak/>
        <w:t>Weird Gradient Demo (Left in to view as a starting point)</w:t>
      </w:r>
    </w:p>
    <w:p w14:paraId="772B7D14" w14:textId="77777777" w:rsidR="00872000" w:rsidRDefault="00872000" w:rsidP="00872000">
      <w:pPr>
        <w:pStyle w:val="ListParagraph"/>
      </w:pPr>
    </w:p>
    <w:p w14:paraId="5A6A5C7A" w14:textId="396CC23B" w:rsidR="00872000" w:rsidRDefault="00872000" w:rsidP="00872000">
      <w:pPr>
        <w:pStyle w:val="ListParagraph"/>
        <w:ind w:left="0"/>
      </w:pPr>
      <w:r w:rsidRPr="00872000">
        <w:rPr>
          <w:noProof/>
        </w:rPr>
        <w:drawing>
          <wp:inline distT="0" distB="0" distL="0" distR="0" wp14:anchorId="1C641A91" wp14:editId="7129318F">
            <wp:extent cx="5943600" cy="446024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460240"/>
                    </a:xfrm>
                    <a:prstGeom prst="rect">
                      <a:avLst/>
                    </a:prstGeom>
                  </pic:spPr>
                </pic:pic>
              </a:graphicData>
            </a:graphic>
          </wp:inline>
        </w:drawing>
      </w:r>
    </w:p>
    <w:p w14:paraId="3D6AAA08" w14:textId="77777777" w:rsidR="00872000" w:rsidRDefault="00872000" w:rsidP="00872000">
      <w:r>
        <w:br w:type="page"/>
      </w:r>
    </w:p>
    <w:p w14:paraId="317215EF" w14:textId="20828905" w:rsidR="00C500E5" w:rsidRDefault="00872000">
      <w:r>
        <w:lastRenderedPageBreak/>
        <w:br/>
      </w:r>
    </w:p>
    <w:p w14:paraId="6B753358" w14:textId="77777777" w:rsidR="00C500E5" w:rsidRDefault="00C500E5" w:rsidP="00C500E5">
      <w:pPr>
        <w:pStyle w:val="Heading4"/>
      </w:pPr>
      <w:r>
        <w:t>Randomize All Pixels</w:t>
      </w:r>
    </w:p>
    <w:p w14:paraId="0A3FB800" w14:textId="77777777" w:rsidR="00C500E5" w:rsidRDefault="00C500E5" w:rsidP="00C500E5">
      <w:pPr>
        <w:pStyle w:val="ListParagraph"/>
      </w:pPr>
    </w:p>
    <w:p w14:paraId="49828362" w14:textId="77777777" w:rsidR="00C500E5" w:rsidRDefault="00C500E5" w:rsidP="00C500E5">
      <w:pPr>
        <w:pStyle w:val="ListParagraph"/>
        <w:ind w:left="0"/>
      </w:pPr>
      <w:r w:rsidRPr="00C500E5">
        <w:rPr>
          <w:noProof/>
        </w:rPr>
        <w:drawing>
          <wp:inline distT="0" distB="0" distL="0" distR="0" wp14:anchorId="5A9E7578" wp14:editId="0C0D6F16">
            <wp:extent cx="5943600" cy="44602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460240"/>
                    </a:xfrm>
                    <a:prstGeom prst="rect">
                      <a:avLst/>
                    </a:prstGeom>
                  </pic:spPr>
                </pic:pic>
              </a:graphicData>
            </a:graphic>
          </wp:inline>
        </w:drawing>
      </w:r>
    </w:p>
    <w:p w14:paraId="2EF726F6" w14:textId="77777777" w:rsidR="00C500E5" w:rsidRDefault="00C500E5" w:rsidP="00C500E5">
      <w:r>
        <w:br w:type="page"/>
      </w:r>
    </w:p>
    <w:p w14:paraId="7A6B6772" w14:textId="7B2267D2" w:rsidR="00C500E5" w:rsidRDefault="00C500E5" w:rsidP="00C500E5">
      <w:pPr>
        <w:pStyle w:val="Heading4"/>
      </w:pPr>
      <w:r>
        <w:lastRenderedPageBreak/>
        <w:t>Randomize Solid</w:t>
      </w:r>
    </w:p>
    <w:p w14:paraId="056C730F" w14:textId="77777777" w:rsidR="00C500E5" w:rsidRDefault="00C500E5" w:rsidP="00C500E5">
      <w:pPr>
        <w:pStyle w:val="ListParagraph"/>
      </w:pPr>
    </w:p>
    <w:p w14:paraId="2C86B6A1" w14:textId="0AF3E52F" w:rsidR="00C500E5" w:rsidRDefault="00C5247F" w:rsidP="00C500E5">
      <w:pPr>
        <w:pStyle w:val="ListParagraph"/>
        <w:ind w:left="0"/>
      </w:pPr>
      <w:r w:rsidRPr="00C5247F">
        <w:rPr>
          <w:noProof/>
        </w:rPr>
        <w:drawing>
          <wp:inline distT="0" distB="0" distL="0" distR="0" wp14:anchorId="49ABEFD9" wp14:editId="7DB7F949">
            <wp:extent cx="5943600" cy="44602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460240"/>
                    </a:xfrm>
                    <a:prstGeom prst="rect">
                      <a:avLst/>
                    </a:prstGeom>
                  </pic:spPr>
                </pic:pic>
              </a:graphicData>
            </a:graphic>
          </wp:inline>
        </w:drawing>
      </w:r>
    </w:p>
    <w:p w14:paraId="75D821B9" w14:textId="1269D106" w:rsidR="00037E45" w:rsidRDefault="00C500E5" w:rsidP="00037E45">
      <w:pPr>
        <w:pStyle w:val="Heading4"/>
      </w:pPr>
      <w:r>
        <w:br w:type="page"/>
      </w:r>
      <w:r w:rsidR="00037E45">
        <w:lastRenderedPageBreak/>
        <w:t xml:space="preserve">Randomize </w:t>
      </w:r>
      <w:r w:rsidR="00037E45">
        <w:t>Rows</w:t>
      </w:r>
    </w:p>
    <w:p w14:paraId="399235B9" w14:textId="77777777" w:rsidR="00037E45" w:rsidRDefault="00037E45" w:rsidP="00C500E5"/>
    <w:p w14:paraId="47191076" w14:textId="3923BA92" w:rsidR="00C500E5" w:rsidRDefault="00037E45" w:rsidP="00C500E5">
      <w:r w:rsidRPr="00037E45">
        <w:drawing>
          <wp:inline distT="0" distB="0" distL="0" distR="0" wp14:anchorId="3832628A" wp14:editId="4FE006DD">
            <wp:extent cx="5943600" cy="44602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460240"/>
                    </a:xfrm>
                    <a:prstGeom prst="rect">
                      <a:avLst/>
                    </a:prstGeom>
                  </pic:spPr>
                </pic:pic>
              </a:graphicData>
            </a:graphic>
          </wp:inline>
        </w:drawing>
      </w:r>
    </w:p>
    <w:p w14:paraId="2AB94E01" w14:textId="0AC7370A" w:rsidR="00037E45" w:rsidRDefault="00037E45">
      <w:r>
        <w:br w:type="page"/>
      </w:r>
    </w:p>
    <w:p w14:paraId="597E9C89" w14:textId="531160AE" w:rsidR="00037E45" w:rsidRDefault="00037E45" w:rsidP="00C500E5">
      <w:pPr>
        <w:pStyle w:val="Heading4"/>
      </w:pPr>
      <w:r>
        <w:lastRenderedPageBreak/>
        <w:t xml:space="preserve">Randomize </w:t>
      </w:r>
      <w:r>
        <w:t>Columns</w:t>
      </w:r>
    </w:p>
    <w:p w14:paraId="5CB6D763" w14:textId="77777777" w:rsidR="00037E45" w:rsidRPr="00037E45" w:rsidRDefault="00037E45" w:rsidP="00037E45"/>
    <w:p w14:paraId="0C1C6CE6" w14:textId="6AB82DF5" w:rsidR="00037E45" w:rsidRDefault="00037E45" w:rsidP="00C500E5">
      <w:pPr>
        <w:pStyle w:val="Heading4"/>
      </w:pPr>
      <w:r w:rsidRPr="00037E45">
        <w:drawing>
          <wp:inline distT="0" distB="0" distL="0" distR="0" wp14:anchorId="36C80438" wp14:editId="4CC841ED">
            <wp:extent cx="5943600" cy="44602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460240"/>
                    </a:xfrm>
                    <a:prstGeom prst="rect">
                      <a:avLst/>
                    </a:prstGeom>
                  </pic:spPr>
                </pic:pic>
              </a:graphicData>
            </a:graphic>
          </wp:inline>
        </w:drawing>
      </w:r>
    </w:p>
    <w:p w14:paraId="76CA113A" w14:textId="77777777" w:rsidR="00037E45" w:rsidRDefault="00037E45">
      <w:pPr>
        <w:rPr>
          <w:rFonts w:asciiTheme="majorHAnsi" w:eastAsiaTheme="majorEastAsia" w:hAnsiTheme="majorHAnsi" w:cstheme="majorBidi"/>
          <w:i/>
          <w:iCs/>
          <w:color w:val="1F4E79" w:themeColor="accent1" w:themeShade="80"/>
        </w:rPr>
      </w:pPr>
      <w:r>
        <w:br w:type="page"/>
      </w:r>
    </w:p>
    <w:p w14:paraId="779B6FF2" w14:textId="0084840A" w:rsidR="00C500E5" w:rsidRDefault="00C500E5" w:rsidP="00C500E5">
      <w:pPr>
        <w:pStyle w:val="Heading4"/>
      </w:pPr>
      <w:r>
        <w:lastRenderedPageBreak/>
        <w:t>Brighter</w:t>
      </w:r>
      <w:r w:rsidR="00C5247F">
        <w:t xml:space="preserve"> (Shown Called Twice Here)</w:t>
      </w:r>
    </w:p>
    <w:p w14:paraId="2122A189" w14:textId="77777777" w:rsidR="00C500E5" w:rsidRDefault="00C500E5" w:rsidP="00C500E5">
      <w:pPr>
        <w:pStyle w:val="ListParagraph"/>
      </w:pPr>
    </w:p>
    <w:p w14:paraId="489BB9BE" w14:textId="1D890DF6" w:rsidR="00C500E5" w:rsidRDefault="00C5247F" w:rsidP="00C500E5">
      <w:pPr>
        <w:pStyle w:val="ListParagraph"/>
        <w:ind w:left="0"/>
      </w:pPr>
      <w:r w:rsidRPr="00C5247F">
        <w:rPr>
          <w:noProof/>
        </w:rPr>
        <w:drawing>
          <wp:inline distT="0" distB="0" distL="0" distR="0" wp14:anchorId="2DE945CC" wp14:editId="7992121D">
            <wp:extent cx="5943600" cy="44602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460240"/>
                    </a:xfrm>
                    <a:prstGeom prst="rect">
                      <a:avLst/>
                    </a:prstGeom>
                  </pic:spPr>
                </pic:pic>
              </a:graphicData>
            </a:graphic>
          </wp:inline>
        </w:drawing>
      </w:r>
    </w:p>
    <w:p w14:paraId="193197FA" w14:textId="77777777" w:rsidR="00C500E5" w:rsidRDefault="00C500E5" w:rsidP="00C500E5">
      <w:r>
        <w:br w:type="page"/>
      </w:r>
    </w:p>
    <w:p w14:paraId="2287E683" w14:textId="27E5B98D" w:rsidR="00C500E5" w:rsidRDefault="00C500E5" w:rsidP="00C500E5">
      <w:pPr>
        <w:pStyle w:val="Heading4"/>
      </w:pPr>
      <w:r>
        <w:lastRenderedPageBreak/>
        <w:t>Darker</w:t>
      </w:r>
      <w:r w:rsidR="00C5247F">
        <w:t xml:space="preserve"> (Shown Called Twice Here)</w:t>
      </w:r>
    </w:p>
    <w:p w14:paraId="52A30588" w14:textId="77777777" w:rsidR="00C500E5" w:rsidRDefault="00C500E5" w:rsidP="00C500E5">
      <w:pPr>
        <w:pStyle w:val="ListParagraph"/>
      </w:pPr>
    </w:p>
    <w:p w14:paraId="5318195B" w14:textId="3FAAC90A" w:rsidR="00C500E5" w:rsidRDefault="00C5247F" w:rsidP="00C500E5">
      <w:pPr>
        <w:pStyle w:val="ListParagraph"/>
        <w:ind w:left="0"/>
      </w:pPr>
      <w:r w:rsidRPr="00C5247F">
        <w:rPr>
          <w:noProof/>
        </w:rPr>
        <w:drawing>
          <wp:inline distT="0" distB="0" distL="0" distR="0" wp14:anchorId="15EF5BDA" wp14:editId="5365AC91">
            <wp:extent cx="5943600" cy="44602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460240"/>
                    </a:xfrm>
                    <a:prstGeom prst="rect">
                      <a:avLst/>
                    </a:prstGeom>
                  </pic:spPr>
                </pic:pic>
              </a:graphicData>
            </a:graphic>
          </wp:inline>
        </w:drawing>
      </w:r>
    </w:p>
    <w:p w14:paraId="5E91A7ED" w14:textId="77777777" w:rsidR="00C500E5" w:rsidRDefault="00C500E5" w:rsidP="00C500E5">
      <w:r>
        <w:br w:type="page"/>
      </w:r>
    </w:p>
    <w:p w14:paraId="3B36E0B5" w14:textId="12854DF5" w:rsidR="00C500E5" w:rsidRDefault="00C500E5" w:rsidP="00C500E5">
      <w:pPr>
        <w:pStyle w:val="Heading4"/>
      </w:pPr>
      <w:r>
        <w:lastRenderedPageBreak/>
        <w:t>Invert</w:t>
      </w:r>
    </w:p>
    <w:p w14:paraId="43574BF5" w14:textId="77777777" w:rsidR="00C500E5" w:rsidRDefault="00C500E5" w:rsidP="00C500E5">
      <w:pPr>
        <w:pStyle w:val="ListParagraph"/>
      </w:pPr>
    </w:p>
    <w:p w14:paraId="0709C56F" w14:textId="11BA5100" w:rsidR="00C500E5" w:rsidRDefault="00C5247F" w:rsidP="00C500E5">
      <w:pPr>
        <w:pStyle w:val="ListParagraph"/>
        <w:ind w:left="0"/>
      </w:pPr>
      <w:r w:rsidRPr="00C5247F">
        <w:rPr>
          <w:noProof/>
        </w:rPr>
        <w:drawing>
          <wp:inline distT="0" distB="0" distL="0" distR="0" wp14:anchorId="33C22D97" wp14:editId="411521E0">
            <wp:extent cx="5943600" cy="44602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460240"/>
                    </a:xfrm>
                    <a:prstGeom prst="rect">
                      <a:avLst/>
                    </a:prstGeom>
                  </pic:spPr>
                </pic:pic>
              </a:graphicData>
            </a:graphic>
          </wp:inline>
        </w:drawing>
      </w:r>
    </w:p>
    <w:p w14:paraId="1CE7D51F" w14:textId="77777777" w:rsidR="00C500E5" w:rsidRDefault="00C500E5" w:rsidP="00C500E5">
      <w:r>
        <w:br w:type="page"/>
      </w:r>
    </w:p>
    <w:p w14:paraId="5FA1F5C0" w14:textId="23C89F73" w:rsidR="00C500E5" w:rsidRDefault="00C500E5" w:rsidP="00C500E5">
      <w:pPr>
        <w:pStyle w:val="Heading4"/>
      </w:pPr>
      <w:r>
        <w:lastRenderedPageBreak/>
        <w:t>Invert Red</w:t>
      </w:r>
    </w:p>
    <w:p w14:paraId="635DABFA" w14:textId="77777777" w:rsidR="00C500E5" w:rsidRDefault="00C500E5" w:rsidP="00C500E5">
      <w:pPr>
        <w:pStyle w:val="ListParagraph"/>
      </w:pPr>
    </w:p>
    <w:p w14:paraId="1B9B7EDF" w14:textId="4EFBA816" w:rsidR="00C500E5" w:rsidRDefault="00C5247F" w:rsidP="00C500E5">
      <w:pPr>
        <w:pStyle w:val="ListParagraph"/>
        <w:ind w:left="0"/>
      </w:pPr>
      <w:r w:rsidRPr="00C5247F">
        <w:rPr>
          <w:noProof/>
        </w:rPr>
        <w:drawing>
          <wp:inline distT="0" distB="0" distL="0" distR="0" wp14:anchorId="276C3840" wp14:editId="0C8B5CE3">
            <wp:extent cx="5943600" cy="44602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460240"/>
                    </a:xfrm>
                    <a:prstGeom prst="rect">
                      <a:avLst/>
                    </a:prstGeom>
                  </pic:spPr>
                </pic:pic>
              </a:graphicData>
            </a:graphic>
          </wp:inline>
        </w:drawing>
      </w:r>
    </w:p>
    <w:p w14:paraId="375EFDD0" w14:textId="77777777" w:rsidR="00C500E5" w:rsidRDefault="00C500E5" w:rsidP="00C500E5">
      <w:r>
        <w:br w:type="page"/>
      </w:r>
    </w:p>
    <w:p w14:paraId="17523E94" w14:textId="67A8FC9E" w:rsidR="00C500E5" w:rsidRDefault="00C500E5" w:rsidP="00C500E5">
      <w:pPr>
        <w:pStyle w:val="Heading4"/>
      </w:pPr>
      <w:r>
        <w:lastRenderedPageBreak/>
        <w:t>Invert Green</w:t>
      </w:r>
    </w:p>
    <w:p w14:paraId="49377E78" w14:textId="77777777" w:rsidR="00C500E5" w:rsidRDefault="00C500E5" w:rsidP="00C500E5">
      <w:pPr>
        <w:pStyle w:val="ListParagraph"/>
      </w:pPr>
    </w:p>
    <w:p w14:paraId="70FB9F1A" w14:textId="75C00D36" w:rsidR="00C500E5" w:rsidRDefault="00C5247F" w:rsidP="00C500E5">
      <w:pPr>
        <w:pStyle w:val="ListParagraph"/>
        <w:ind w:left="0"/>
      </w:pPr>
      <w:r w:rsidRPr="00C5247F">
        <w:rPr>
          <w:noProof/>
        </w:rPr>
        <w:drawing>
          <wp:inline distT="0" distB="0" distL="0" distR="0" wp14:anchorId="63C7D3F7" wp14:editId="4869EDD8">
            <wp:extent cx="5943600" cy="44602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460240"/>
                    </a:xfrm>
                    <a:prstGeom prst="rect">
                      <a:avLst/>
                    </a:prstGeom>
                  </pic:spPr>
                </pic:pic>
              </a:graphicData>
            </a:graphic>
          </wp:inline>
        </w:drawing>
      </w:r>
    </w:p>
    <w:p w14:paraId="00139CAA" w14:textId="77777777" w:rsidR="00C500E5" w:rsidRDefault="00C500E5" w:rsidP="00C500E5">
      <w:r>
        <w:br w:type="page"/>
      </w:r>
    </w:p>
    <w:p w14:paraId="59B78DF2" w14:textId="7C9FF031" w:rsidR="00C500E5" w:rsidRDefault="00C500E5" w:rsidP="00C500E5">
      <w:pPr>
        <w:pStyle w:val="Heading4"/>
      </w:pPr>
      <w:r>
        <w:lastRenderedPageBreak/>
        <w:t>Invert Blue</w:t>
      </w:r>
    </w:p>
    <w:p w14:paraId="71CD5DD0" w14:textId="77777777" w:rsidR="00C500E5" w:rsidRDefault="00C500E5" w:rsidP="00C500E5">
      <w:pPr>
        <w:pStyle w:val="ListParagraph"/>
      </w:pPr>
    </w:p>
    <w:p w14:paraId="6E94E793" w14:textId="6EB82C52" w:rsidR="00C500E5" w:rsidRDefault="00C5247F" w:rsidP="00C500E5">
      <w:pPr>
        <w:pStyle w:val="ListParagraph"/>
        <w:ind w:left="0"/>
      </w:pPr>
      <w:r w:rsidRPr="00C5247F">
        <w:rPr>
          <w:noProof/>
        </w:rPr>
        <w:drawing>
          <wp:inline distT="0" distB="0" distL="0" distR="0" wp14:anchorId="2A892566" wp14:editId="6101AF8D">
            <wp:extent cx="5943600" cy="44602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460240"/>
                    </a:xfrm>
                    <a:prstGeom prst="rect">
                      <a:avLst/>
                    </a:prstGeom>
                  </pic:spPr>
                </pic:pic>
              </a:graphicData>
            </a:graphic>
          </wp:inline>
        </w:drawing>
      </w:r>
    </w:p>
    <w:p w14:paraId="6184EBB6" w14:textId="77777777" w:rsidR="00C500E5" w:rsidRDefault="00C500E5" w:rsidP="00C500E5">
      <w:r>
        <w:br w:type="page"/>
      </w:r>
    </w:p>
    <w:p w14:paraId="13E9A7DE" w14:textId="2115E25A" w:rsidR="00C500E5" w:rsidRDefault="00C500E5" w:rsidP="00C500E5">
      <w:pPr>
        <w:pStyle w:val="Heading4"/>
      </w:pPr>
      <w:r>
        <w:lastRenderedPageBreak/>
        <w:t>Grayscale</w:t>
      </w:r>
    </w:p>
    <w:p w14:paraId="05D9A693" w14:textId="77777777" w:rsidR="00C500E5" w:rsidRDefault="00C500E5" w:rsidP="00C500E5">
      <w:pPr>
        <w:pStyle w:val="ListParagraph"/>
      </w:pPr>
    </w:p>
    <w:p w14:paraId="09D80E5A" w14:textId="02312249" w:rsidR="00C500E5" w:rsidRDefault="00C5247F" w:rsidP="00C500E5">
      <w:pPr>
        <w:pStyle w:val="ListParagraph"/>
        <w:ind w:left="0"/>
      </w:pPr>
      <w:r w:rsidRPr="00C5247F">
        <w:rPr>
          <w:noProof/>
        </w:rPr>
        <w:drawing>
          <wp:inline distT="0" distB="0" distL="0" distR="0" wp14:anchorId="31FCF71A" wp14:editId="3E14DB5E">
            <wp:extent cx="5943600" cy="44602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460240"/>
                    </a:xfrm>
                    <a:prstGeom prst="rect">
                      <a:avLst/>
                    </a:prstGeom>
                  </pic:spPr>
                </pic:pic>
              </a:graphicData>
            </a:graphic>
          </wp:inline>
        </w:drawing>
      </w:r>
    </w:p>
    <w:p w14:paraId="40AB47F8" w14:textId="77777777" w:rsidR="00C500E5" w:rsidRDefault="00C500E5" w:rsidP="00C500E5">
      <w:r>
        <w:br w:type="page"/>
      </w:r>
    </w:p>
    <w:p w14:paraId="1DC37F54" w14:textId="1A3F20A3" w:rsidR="00C500E5" w:rsidRDefault="00C500E5" w:rsidP="00C500E5">
      <w:pPr>
        <w:pStyle w:val="Heading4"/>
      </w:pPr>
      <w:r>
        <w:lastRenderedPageBreak/>
        <w:t>Red Scale</w:t>
      </w:r>
    </w:p>
    <w:p w14:paraId="6FF87D79" w14:textId="77777777" w:rsidR="00C500E5" w:rsidRDefault="00C500E5" w:rsidP="00C500E5">
      <w:pPr>
        <w:pStyle w:val="ListParagraph"/>
      </w:pPr>
    </w:p>
    <w:p w14:paraId="2AF2817F" w14:textId="637AB330" w:rsidR="00C500E5" w:rsidRDefault="00C5247F" w:rsidP="00C500E5">
      <w:pPr>
        <w:pStyle w:val="ListParagraph"/>
        <w:ind w:left="0"/>
      </w:pPr>
      <w:r w:rsidRPr="00C5247F">
        <w:rPr>
          <w:noProof/>
        </w:rPr>
        <w:drawing>
          <wp:inline distT="0" distB="0" distL="0" distR="0" wp14:anchorId="753912B9" wp14:editId="066BD7E1">
            <wp:extent cx="5943600" cy="44602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460240"/>
                    </a:xfrm>
                    <a:prstGeom prst="rect">
                      <a:avLst/>
                    </a:prstGeom>
                  </pic:spPr>
                </pic:pic>
              </a:graphicData>
            </a:graphic>
          </wp:inline>
        </w:drawing>
      </w:r>
    </w:p>
    <w:p w14:paraId="345EA666" w14:textId="77777777" w:rsidR="00C500E5" w:rsidRDefault="00C500E5" w:rsidP="00C500E5">
      <w:r>
        <w:br w:type="page"/>
      </w:r>
    </w:p>
    <w:p w14:paraId="478183FA" w14:textId="2E638C64" w:rsidR="00C500E5" w:rsidRDefault="00C500E5" w:rsidP="00C500E5">
      <w:pPr>
        <w:pStyle w:val="Heading4"/>
      </w:pPr>
      <w:r>
        <w:lastRenderedPageBreak/>
        <w:t>Red-Gray Scale</w:t>
      </w:r>
    </w:p>
    <w:p w14:paraId="4EB0DDC5" w14:textId="77777777" w:rsidR="00C500E5" w:rsidRDefault="00C500E5" w:rsidP="00C500E5">
      <w:pPr>
        <w:pStyle w:val="ListParagraph"/>
      </w:pPr>
    </w:p>
    <w:p w14:paraId="7238A122" w14:textId="4FE7CB03" w:rsidR="00C500E5" w:rsidRDefault="00C5247F" w:rsidP="00C500E5">
      <w:pPr>
        <w:pStyle w:val="ListParagraph"/>
        <w:ind w:left="0"/>
      </w:pPr>
      <w:r w:rsidRPr="00C5247F">
        <w:rPr>
          <w:noProof/>
        </w:rPr>
        <w:drawing>
          <wp:inline distT="0" distB="0" distL="0" distR="0" wp14:anchorId="0A6413E0" wp14:editId="6027FB1D">
            <wp:extent cx="5943600" cy="446024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460240"/>
                    </a:xfrm>
                    <a:prstGeom prst="rect">
                      <a:avLst/>
                    </a:prstGeom>
                  </pic:spPr>
                </pic:pic>
              </a:graphicData>
            </a:graphic>
          </wp:inline>
        </w:drawing>
      </w:r>
    </w:p>
    <w:p w14:paraId="018A9C00" w14:textId="77777777" w:rsidR="00C500E5" w:rsidRDefault="00C500E5" w:rsidP="00C500E5">
      <w:r>
        <w:br w:type="page"/>
      </w:r>
    </w:p>
    <w:p w14:paraId="18AC7E2B" w14:textId="48FE6903" w:rsidR="00C500E5" w:rsidRDefault="00C500E5" w:rsidP="00C500E5">
      <w:pPr>
        <w:pStyle w:val="Heading4"/>
      </w:pPr>
      <w:r>
        <w:lastRenderedPageBreak/>
        <w:t>Green Scale</w:t>
      </w:r>
    </w:p>
    <w:p w14:paraId="2C70FFC7" w14:textId="77777777" w:rsidR="00C500E5" w:rsidRDefault="00C500E5" w:rsidP="00C500E5">
      <w:pPr>
        <w:pStyle w:val="ListParagraph"/>
      </w:pPr>
    </w:p>
    <w:p w14:paraId="06114C10" w14:textId="2CAB1F2D" w:rsidR="00C500E5" w:rsidRDefault="00C5247F" w:rsidP="00C500E5">
      <w:pPr>
        <w:pStyle w:val="ListParagraph"/>
        <w:ind w:left="0"/>
      </w:pPr>
      <w:r w:rsidRPr="00C5247F">
        <w:rPr>
          <w:noProof/>
        </w:rPr>
        <w:drawing>
          <wp:inline distT="0" distB="0" distL="0" distR="0" wp14:anchorId="3BD7BC9E" wp14:editId="42675256">
            <wp:extent cx="5943600" cy="446024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460240"/>
                    </a:xfrm>
                    <a:prstGeom prst="rect">
                      <a:avLst/>
                    </a:prstGeom>
                  </pic:spPr>
                </pic:pic>
              </a:graphicData>
            </a:graphic>
          </wp:inline>
        </w:drawing>
      </w:r>
    </w:p>
    <w:p w14:paraId="609FC253" w14:textId="77777777" w:rsidR="00C500E5" w:rsidRDefault="00C500E5" w:rsidP="00C500E5">
      <w:r>
        <w:br w:type="page"/>
      </w:r>
    </w:p>
    <w:p w14:paraId="20CA1967" w14:textId="6E2DAA5B" w:rsidR="00C500E5" w:rsidRDefault="00C500E5" w:rsidP="00C500E5">
      <w:pPr>
        <w:pStyle w:val="Heading4"/>
      </w:pPr>
      <w:r>
        <w:lastRenderedPageBreak/>
        <w:t>Green-Gray Scale</w:t>
      </w:r>
    </w:p>
    <w:p w14:paraId="043D5831" w14:textId="77777777" w:rsidR="00C500E5" w:rsidRDefault="00C500E5" w:rsidP="00C500E5">
      <w:pPr>
        <w:pStyle w:val="ListParagraph"/>
      </w:pPr>
    </w:p>
    <w:p w14:paraId="406D0620" w14:textId="0233017B" w:rsidR="00C500E5" w:rsidRDefault="00C5247F" w:rsidP="00C500E5">
      <w:pPr>
        <w:pStyle w:val="ListParagraph"/>
        <w:ind w:left="0"/>
      </w:pPr>
      <w:r w:rsidRPr="00C5247F">
        <w:rPr>
          <w:noProof/>
        </w:rPr>
        <w:drawing>
          <wp:inline distT="0" distB="0" distL="0" distR="0" wp14:anchorId="79CC8035" wp14:editId="3294CBA9">
            <wp:extent cx="5943600" cy="44602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460240"/>
                    </a:xfrm>
                    <a:prstGeom prst="rect">
                      <a:avLst/>
                    </a:prstGeom>
                  </pic:spPr>
                </pic:pic>
              </a:graphicData>
            </a:graphic>
          </wp:inline>
        </w:drawing>
      </w:r>
    </w:p>
    <w:p w14:paraId="3190C78D" w14:textId="77777777" w:rsidR="00C500E5" w:rsidRDefault="00C500E5" w:rsidP="00C500E5">
      <w:r>
        <w:br w:type="page"/>
      </w:r>
    </w:p>
    <w:p w14:paraId="44BBDD51" w14:textId="77777777" w:rsidR="00C500E5" w:rsidRDefault="00C500E5" w:rsidP="00C500E5">
      <w:pPr>
        <w:pStyle w:val="Heading4"/>
      </w:pPr>
      <w:r>
        <w:lastRenderedPageBreak/>
        <w:t>Blue Scale</w:t>
      </w:r>
    </w:p>
    <w:p w14:paraId="76264F67" w14:textId="77777777" w:rsidR="00C500E5" w:rsidRDefault="00C500E5" w:rsidP="00C500E5">
      <w:pPr>
        <w:pStyle w:val="ListParagraph"/>
      </w:pPr>
    </w:p>
    <w:p w14:paraId="36C12099" w14:textId="68D94F17" w:rsidR="00C500E5" w:rsidRDefault="00C5247F" w:rsidP="00C500E5">
      <w:pPr>
        <w:pStyle w:val="ListParagraph"/>
        <w:ind w:left="0"/>
      </w:pPr>
      <w:r w:rsidRPr="00C5247F">
        <w:rPr>
          <w:noProof/>
        </w:rPr>
        <w:drawing>
          <wp:inline distT="0" distB="0" distL="0" distR="0" wp14:anchorId="73BC18BE" wp14:editId="32420F3D">
            <wp:extent cx="5943600" cy="44602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460240"/>
                    </a:xfrm>
                    <a:prstGeom prst="rect">
                      <a:avLst/>
                    </a:prstGeom>
                  </pic:spPr>
                </pic:pic>
              </a:graphicData>
            </a:graphic>
          </wp:inline>
        </w:drawing>
      </w:r>
    </w:p>
    <w:p w14:paraId="2A0C62ED" w14:textId="77777777" w:rsidR="00C500E5" w:rsidRDefault="00C500E5" w:rsidP="00C500E5">
      <w:r>
        <w:br w:type="page"/>
      </w:r>
    </w:p>
    <w:p w14:paraId="6158D48B" w14:textId="305CEDFF" w:rsidR="00C500E5" w:rsidRDefault="00C500E5" w:rsidP="00C500E5">
      <w:pPr>
        <w:pStyle w:val="Heading4"/>
      </w:pPr>
      <w:r>
        <w:lastRenderedPageBreak/>
        <w:t>Blue-Gray Scale</w:t>
      </w:r>
    </w:p>
    <w:p w14:paraId="27DEB7BB" w14:textId="77777777" w:rsidR="00C500E5" w:rsidRDefault="00C500E5" w:rsidP="00C500E5">
      <w:pPr>
        <w:pStyle w:val="ListParagraph"/>
      </w:pPr>
    </w:p>
    <w:p w14:paraId="263B559B" w14:textId="555C57C9" w:rsidR="00C500E5" w:rsidRDefault="00C5247F" w:rsidP="00C500E5">
      <w:pPr>
        <w:pStyle w:val="ListParagraph"/>
        <w:ind w:left="0"/>
      </w:pPr>
      <w:r w:rsidRPr="00C5247F">
        <w:rPr>
          <w:noProof/>
        </w:rPr>
        <w:drawing>
          <wp:inline distT="0" distB="0" distL="0" distR="0" wp14:anchorId="52A0A28B" wp14:editId="4D924D80">
            <wp:extent cx="5943600" cy="446024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460240"/>
                    </a:xfrm>
                    <a:prstGeom prst="rect">
                      <a:avLst/>
                    </a:prstGeom>
                  </pic:spPr>
                </pic:pic>
              </a:graphicData>
            </a:graphic>
          </wp:inline>
        </w:drawing>
      </w:r>
    </w:p>
    <w:p w14:paraId="4D4FD886" w14:textId="77777777" w:rsidR="00C500E5" w:rsidRDefault="00C500E5" w:rsidP="00C500E5">
      <w:r>
        <w:br w:type="page"/>
      </w:r>
    </w:p>
    <w:p w14:paraId="3AB507E3" w14:textId="0A4246A8" w:rsidR="00C500E5" w:rsidRDefault="00C500E5" w:rsidP="00C500E5">
      <w:pPr>
        <w:pStyle w:val="Heading4"/>
      </w:pPr>
      <w:r>
        <w:lastRenderedPageBreak/>
        <w:t>Mirror Top to Bottom</w:t>
      </w:r>
    </w:p>
    <w:p w14:paraId="4DFC5DC4" w14:textId="77777777" w:rsidR="00C500E5" w:rsidRDefault="00C500E5" w:rsidP="00C500E5">
      <w:pPr>
        <w:pStyle w:val="ListParagraph"/>
      </w:pPr>
    </w:p>
    <w:p w14:paraId="65A5FAEC" w14:textId="368733FC" w:rsidR="00C500E5" w:rsidRDefault="00C5247F" w:rsidP="00C500E5">
      <w:pPr>
        <w:pStyle w:val="ListParagraph"/>
        <w:ind w:left="0"/>
      </w:pPr>
      <w:r w:rsidRPr="00C5247F">
        <w:rPr>
          <w:noProof/>
        </w:rPr>
        <w:drawing>
          <wp:inline distT="0" distB="0" distL="0" distR="0" wp14:anchorId="7BE2091C" wp14:editId="365271FD">
            <wp:extent cx="5943600" cy="446024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460240"/>
                    </a:xfrm>
                    <a:prstGeom prst="rect">
                      <a:avLst/>
                    </a:prstGeom>
                  </pic:spPr>
                </pic:pic>
              </a:graphicData>
            </a:graphic>
          </wp:inline>
        </w:drawing>
      </w:r>
    </w:p>
    <w:p w14:paraId="2B981DF5" w14:textId="77777777" w:rsidR="00C500E5" w:rsidRDefault="00C500E5" w:rsidP="00C500E5">
      <w:r>
        <w:br w:type="page"/>
      </w:r>
    </w:p>
    <w:p w14:paraId="40DE7AA0" w14:textId="18C6FCE1" w:rsidR="00C500E5" w:rsidRDefault="00C500E5" w:rsidP="00C500E5">
      <w:pPr>
        <w:pStyle w:val="Heading4"/>
      </w:pPr>
      <w:r>
        <w:lastRenderedPageBreak/>
        <w:t>Mirror Bottom to Top</w:t>
      </w:r>
    </w:p>
    <w:p w14:paraId="32131914" w14:textId="77777777" w:rsidR="00C500E5" w:rsidRDefault="00C500E5" w:rsidP="00C500E5">
      <w:pPr>
        <w:pStyle w:val="ListParagraph"/>
      </w:pPr>
    </w:p>
    <w:p w14:paraId="21B5DCA6" w14:textId="4559C3E1" w:rsidR="00C500E5" w:rsidRDefault="00C5247F" w:rsidP="00C500E5">
      <w:pPr>
        <w:pStyle w:val="ListParagraph"/>
        <w:ind w:left="0"/>
      </w:pPr>
      <w:r w:rsidRPr="00C5247F">
        <w:rPr>
          <w:noProof/>
        </w:rPr>
        <w:drawing>
          <wp:inline distT="0" distB="0" distL="0" distR="0" wp14:anchorId="1FBC770A" wp14:editId="12FB99BF">
            <wp:extent cx="5943600" cy="446024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460240"/>
                    </a:xfrm>
                    <a:prstGeom prst="rect">
                      <a:avLst/>
                    </a:prstGeom>
                  </pic:spPr>
                </pic:pic>
              </a:graphicData>
            </a:graphic>
          </wp:inline>
        </w:drawing>
      </w:r>
    </w:p>
    <w:p w14:paraId="58DE919D" w14:textId="77777777" w:rsidR="00C500E5" w:rsidRDefault="00C500E5" w:rsidP="00C500E5">
      <w:r>
        <w:br w:type="page"/>
      </w:r>
    </w:p>
    <w:p w14:paraId="29248AD7" w14:textId="062961D0" w:rsidR="00C500E5" w:rsidRDefault="00C500E5" w:rsidP="00C500E5">
      <w:pPr>
        <w:pStyle w:val="Heading4"/>
      </w:pPr>
      <w:r>
        <w:lastRenderedPageBreak/>
        <w:t>Mirror Left to Right</w:t>
      </w:r>
    </w:p>
    <w:p w14:paraId="79EF32AB" w14:textId="77777777" w:rsidR="00C500E5" w:rsidRDefault="00C500E5" w:rsidP="00C500E5">
      <w:pPr>
        <w:pStyle w:val="ListParagraph"/>
      </w:pPr>
    </w:p>
    <w:p w14:paraId="6877BEC8" w14:textId="1F79FC27" w:rsidR="00C500E5" w:rsidRDefault="00C5247F" w:rsidP="00C500E5">
      <w:pPr>
        <w:pStyle w:val="ListParagraph"/>
        <w:ind w:left="0"/>
      </w:pPr>
      <w:r w:rsidRPr="00C5247F">
        <w:rPr>
          <w:noProof/>
        </w:rPr>
        <w:drawing>
          <wp:inline distT="0" distB="0" distL="0" distR="0" wp14:anchorId="25CB2CDA" wp14:editId="449414D5">
            <wp:extent cx="5943600" cy="44602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460240"/>
                    </a:xfrm>
                    <a:prstGeom prst="rect">
                      <a:avLst/>
                    </a:prstGeom>
                  </pic:spPr>
                </pic:pic>
              </a:graphicData>
            </a:graphic>
          </wp:inline>
        </w:drawing>
      </w:r>
    </w:p>
    <w:p w14:paraId="54DEF7D0" w14:textId="77777777" w:rsidR="00C500E5" w:rsidRDefault="00C500E5" w:rsidP="00C500E5">
      <w:r>
        <w:br w:type="page"/>
      </w:r>
    </w:p>
    <w:p w14:paraId="5EF2A2D6" w14:textId="44758CD3" w:rsidR="00C500E5" w:rsidRDefault="00C500E5" w:rsidP="00C500E5">
      <w:pPr>
        <w:pStyle w:val="Heading4"/>
      </w:pPr>
      <w:r>
        <w:lastRenderedPageBreak/>
        <w:t>Mirror Right to Left</w:t>
      </w:r>
    </w:p>
    <w:p w14:paraId="1D5DCFA0" w14:textId="77777777" w:rsidR="00C500E5" w:rsidRDefault="00C500E5" w:rsidP="00C500E5">
      <w:pPr>
        <w:pStyle w:val="ListParagraph"/>
      </w:pPr>
    </w:p>
    <w:p w14:paraId="32F2E579" w14:textId="34C3BA1E" w:rsidR="00C500E5" w:rsidRDefault="00C5247F" w:rsidP="00C500E5">
      <w:pPr>
        <w:pStyle w:val="ListParagraph"/>
        <w:ind w:left="0"/>
      </w:pPr>
      <w:r w:rsidRPr="00C5247F">
        <w:rPr>
          <w:noProof/>
        </w:rPr>
        <w:drawing>
          <wp:inline distT="0" distB="0" distL="0" distR="0" wp14:anchorId="53C7EEA2" wp14:editId="3CC8BD30">
            <wp:extent cx="5943600" cy="446024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460240"/>
                    </a:xfrm>
                    <a:prstGeom prst="rect">
                      <a:avLst/>
                    </a:prstGeom>
                  </pic:spPr>
                </pic:pic>
              </a:graphicData>
            </a:graphic>
          </wp:inline>
        </w:drawing>
      </w:r>
    </w:p>
    <w:p w14:paraId="2B5A1D36" w14:textId="77777777" w:rsidR="00C500E5" w:rsidRDefault="00C500E5" w:rsidP="00C500E5">
      <w:r>
        <w:br w:type="page"/>
      </w:r>
    </w:p>
    <w:p w14:paraId="70125168" w14:textId="25713EBC" w:rsidR="00C500E5" w:rsidRDefault="00C5247F" w:rsidP="00C500E5">
      <w:pPr>
        <w:pStyle w:val="Heading4"/>
      </w:pPr>
      <w:r>
        <w:lastRenderedPageBreak/>
        <w:t>Flip Horizontal</w:t>
      </w:r>
    </w:p>
    <w:p w14:paraId="09C9F87F" w14:textId="77777777" w:rsidR="00C500E5" w:rsidRDefault="00C500E5" w:rsidP="00C500E5">
      <w:pPr>
        <w:pStyle w:val="ListParagraph"/>
      </w:pPr>
    </w:p>
    <w:p w14:paraId="244EE167" w14:textId="6E1AED39" w:rsidR="00C500E5" w:rsidRDefault="00C5247F" w:rsidP="00C500E5">
      <w:pPr>
        <w:pStyle w:val="ListParagraph"/>
        <w:ind w:left="0"/>
      </w:pPr>
      <w:r w:rsidRPr="00C5247F">
        <w:rPr>
          <w:noProof/>
        </w:rPr>
        <w:drawing>
          <wp:inline distT="0" distB="0" distL="0" distR="0" wp14:anchorId="1A0B9753" wp14:editId="0626D923">
            <wp:extent cx="5943600" cy="446024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4460240"/>
                    </a:xfrm>
                    <a:prstGeom prst="rect">
                      <a:avLst/>
                    </a:prstGeom>
                  </pic:spPr>
                </pic:pic>
              </a:graphicData>
            </a:graphic>
          </wp:inline>
        </w:drawing>
      </w:r>
    </w:p>
    <w:p w14:paraId="0129E7EA" w14:textId="77777777" w:rsidR="00C500E5" w:rsidRDefault="00C500E5" w:rsidP="00C500E5">
      <w:r>
        <w:br w:type="page"/>
      </w:r>
    </w:p>
    <w:p w14:paraId="04807450" w14:textId="18C31577" w:rsidR="00C5247F" w:rsidRDefault="00C5247F" w:rsidP="00C5247F">
      <w:pPr>
        <w:pStyle w:val="Heading4"/>
      </w:pPr>
      <w:r>
        <w:lastRenderedPageBreak/>
        <w:t>Flip Vertical</w:t>
      </w:r>
    </w:p>
    <w:p w14:paraId="4EFAD583" w14:textId="77777777" w:rsidR="00C5247F" w:rsidRDefault="00C5247F" w:rsidP="00C5247F">
      <w:pPr>
        <w:pStyle w:val="ListParagraph"/>
      </w:pPr>
    </w:p>
    <w:p w14:paraId="07DDE221" w14:textId="29C41F2B" w:rsidR="00C5247F" w:rsidRDefault="00C5247F" w:rsidP="00C5247F">
      <w:pPr>
        <w:pStyle w:val="ListParagraph"/>
        <w:ind w:left="0"/>
      </w:pPr>
      <w:r w:rsidRPr="00C5247F">
        <w:rPr>
          <w:noProof/>
        </w:rPr>
        <w:drawing>
          <wp:inline distT="0" distB="0" distL="0" distR="0" wp14:anchorId="63EC76A2" wp14:editId="3FBA9B32">
            <wp:extent cx="5943600" cy="44602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460240"/>
                    </a:xfrm>
                    <a:prstGeom prst="rect">
                      <a:avLst/>
                    </a:prstGeom>
                  </pic:spPr>
                </pic:pic>
              </a:graphicData>
            </a:graphic>
          </wp:inline>
        </w:drawing>
      </w:r>
    </w:p>
    <w:p w14:paraId="6638AFCD" w14:textId="77777777" w:rsidR="00C5247F" w:rsidRDefault="00C5247F" w:rsidP="00C5247F">
      <w:r>
        <w:br w:type="page"/>
      </w:r>
    </w:p>
    <w:p w14:paraId="5CA5768B" w14:textId="194D0696" w:rsidR="00C5247F" w:rsidRDefault="00C5247F" w:rsidP="00C5247F">
      <w:pPr>
        <w:pStyle w:val="Heading4"/>
      </w:pPr>
      <w:r>
        <w:lastRenderedPageBreak/>
        <w:t>Detect Edges (Shown with a threshold value of 20 here)</w:t>
      </w:r>
    </w:p>
    <w:p w14:paraId="52C1ABBB" w14:textId="77777777" w:rsidR="00C5247F" w:rsidRDefault="00C5247F" w:rsidP="00C5247F">
      <w:pPr>
        <w:pStyle w:val="ListParagraph"/>
      </w:pPr>
    </w:p>
    <w:p w14:paraId="6AE5FAB9" w14:textId="19ECDA40" w:rsidR="00C5247F" w:rsidRDefault="00C5247F" w:rsidP="00C5247F">
      <w:pPr>
        <w:pStyle w:val="ListParagraph"/>
        <w:ind w:left="0"/>
      </w:pPr>
      <w:r w:rsidRPr="00C5247F">
        <w:rPr>
          <w:noProof/>
        </w:rPr>
        <w:drawing>
          <wp:inline distT="0" distB="0" distL="0" distR="0" wp14:anchorId="2E7D9561" wp14:editId="7AEAC0F2">
            <wp:extent cx="5943600" cy="446024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460240"/>
                    </a:xfrm>
                    <a:prstGeom prst="rect">
                      <a:avLst/>
                    </a:prstGeom>
                  </pic:spPr>
                </pic:pic>
              </a:graphicData>
            </a:graphic>
          </wp:inline>
        </w:drawing>
      </w:r>
    </w:p>
    <w:p w14:paraId="13D08A97" w14:textId="77777777" w:rsidR="00C5247F" w:rsidRDefault="00C5247F" w:rsidP="00C5247F">
      <w:r>
        <w:br w:type="page"/>
      </w:r>
    </w:p>
    <w:p w14:paraId="556D8A6B" w14:textId="1C560771" w:rsidR="00C5247F" w:rsidRDefault="00C5247F" w:rsidP="00C5247F">
      <w:pPr>
        <w:pStyle w:val="Heading4"/>
      </w:pPr>
      <w:r>
        <w:lastRenderedPageBreak/>
        <w:t>Pixelate (Shown with an input value of 4 here)</w:t>
      </w:r>
    </w:p>
    <w:p w14:paraId="66641D5C" w14:textId="77777777" w:rsidR="00C5247F" w:rsidRDefault="00C5247F" w:rsidP="00C5247F">
      <w:pPr>
        <w:pStyle w:val="ListParagraph"/>
      </w:pPr>
    </w:p>
    <w:p w14:paraId="29C7413E" w14:textId="33A5A94D" w:rsidR="00C5247F" w:rsidRDefault="00C5247F" w:rsidP="00C5247F">
      <w:pPr>
        <w:pStyle w:val="ListParagraph"/>
        <w:ind w:left="0"/>
      </w:pPr>
      <w:r w:rsidRPr="00C5247F">
        <w:rPr>
          <w:noProof/>
        </w:rPr>
        <w:drawing>
          <wp:inline distT="0" distB="0" distL="0" distR="0" wp14:anchorId="755CC91C" wp14:editId="3EF021C5">
            <wp:extent cx="5943600" cy="44602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4460240"/>
                    </a:xfrm>
                    <a:prstGeom prst="rect">
                      <a:avLst/>
                    </a:prstGeom>
                  </pic:spPr>
                </pic:pic>
              </a:graphicData>
            </a:graphic>
          </wp:inline>
        </w:drawing>
      </w:r>
    </w:p>
    <w:p w14:paraId="5C1EB3CD" w14:textId="77777777" w:rsidR="00C5247F" w:rsidRDefault="00C5247F" w:rsidP="00C5247F">
      <w:r>
        <w:br w:type="page"/>
      </w:r>
    </w:p>
    <w:p w14:paraId="1089F5B8" w14:textId="5C6E167E" w:rsidR="00C5247F" w:rsidRDefault="00C5247F" w:rsidP="00C5247F">
      <w:pPr>
        <w:pStyle w:val="Heading4"/>
      </w:pPr>
      <w:r>
        <w:lastRenderedPageBreak/>
        <w:t>Hide Image / Bit Exchange (Can you see one image inside the other?)</w:t>
      </w:r>
    </w:p>
    <w:p w14:paraId="17A450EA" w14:textId="77777777" w:rsidR="00C5247F" w:rsidRDefault="00C5247F" w:rsidP="00C5247F">
      <w:pPr>
        <w:pStyle w:val="ListParagraph"/>
      </w:pPr>
    </w:p>
    <w:p w14:paraId="15C0D5E9" w14:textId="6B09D0DD" w:rsidR="00C5247F" w:rsidRDefault="00C5247F" w:rsidP="00C5247F">
      <w:pPr>
        <w:pStyle w:val="ListParagraph"/>
        <w:ind w:left="0"/>
      </w:pPr>
      <w:r w:rsidRPr="00C5247F">
        <w:rPr>
          <w:noProof/>
        </w:rPr>
        <w:drawing>
          <wp:inline distT="0" distB="0" distL="0" distR="0" wp14:anchorId="729E984E" wp14:editId="3A95E8CB">
            <wp:extent cx="4855561" cy="3643746"/>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06549" cy="3682009"/>
                    </a:xfrm>
                    <a:prstGeom prst="rect">
                      <a:avLst/>
                    </a:prstGeom>
                  </pic:spPr>
                </pic:pic>
              </a:graphicData>
            </a:graphic>
          </wp:inline>
        </w:drawing>
      </w:r>
    </w:p>
    <w:p w14:paraId="2BD4CD87" w14:textId="2A65018B" w:rsidR="00C5247F" w:rsidRDefault="00C5247F">
      <w:pPr>
        <w:rPr>
          <w:rFonts w:asciiTheme="majorHAnsi" w:eastAsiaTheme="majorEastAsia" w:hAnsiTheme="majorHAnsi" w:cstheme="majorBidi"/>
          <w:i/>
          <w:iCs/>
          <w:color w:val="1F4E79" w:themeColor="accent1" w:themeShade="80"/>
        </w:rPr>
      </w:pPr>
      <w:r w:rsidRPr="00C5247F">
        <w:rPr>
          <w:noProof/>
        </w:rPr>
        <w:drawing>
          <wp:inline distT="0" distB="0" distL="0" distR="0" wp14:anchorId="25633206" wp14:editId="7048EFDE">
            <wp:extent cx="4855559" cy="3643745"/>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74966" cy="3658309"/>
                    </a:xfrm>
                    <a:prstGeom prst="rect">
                      <a:avLst/>
                    </a:prstGeom>
                  </pic:spPr>
                </pic:pic>
              </a:graphicData>
            </a:graphic>
          </wp:inline>
        </w:drawing>
      </w:r>
      <w:r>
        <w:br w:type="page"/>
      </w:r>
    </w:p>
    <w:p w14:paraId="63AFA804" w14:textId="021CA8C0" w:rsidR="00C5247F" w:rsidRDefault="00C5247F" w:rsidP="00C5247F">
      <w:pPr>
        <w:pStyle w:val="Heading4"/>
      </w:pPr>
      <w:r>
        <w:lastRenderedPageBreak/>
        <w:t>Draw (</w:t>
      </w:r>
      <w:r w:rsidR="00872000">
        <w:t>Lets the mouse draw on the screen while the program is running)</w:t>
      </w:r>
    </w:p>
    <w:p w14:paraId="64CD92E5" w14:textId="77777777" w:rsidR="00C5247F" w:rsidRDefault="00C5247F" w:rsidP="00C5247F">
      <w:pPr>
        <w:pStyle w:val="ListParagraph"/>
      </w:pPr>
    </w:p>
    <w:p w14:paraId="3D89352E" w14:textId="670A6985" w:rsidR="00C5247F" w:rsidRDefault="00C5247F" w:rsidP="00C5247F">
      <w:pPr>
        <w:pStyle w:val="ListParagraph"/>
        <w:ind w:left="0"/>
      </w:pPr>
      <w:r w:rsidRPr="00C5247F">
        <w:rPr>
          <w:noProof/>
        </w:rPr>
        <w:drawing>
          <wp:inline distT="0" distB="0" distL="0" distR="0" wp14:anchorId="157F0B21" wp14:editId="12AF87F5">
            <wp:extent cx="5943600" cy="446024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460240"/>
                    </a:xfrm>
                    <a:prstGeom prst="rect">
                      <a:avLst/>
                    </a:prstGeom>
                  </pic:spPr>
                </pic:pic>
              </a:graphicData>
            </a:graphic>
          </wp:inline>
        </w:drawing>
      </w:r>
    </w:p>
    <w:p w14:paraId="0A659189" w14:textId="2B141D8D" w:rsidR="00C500E5" w:rsidRDefault="00C500E5" w:rsidP="00C5247F"/>
    <w:sectPr w:rsidR="00C500E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F128C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A0AA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6928A4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5ACAD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17AC73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D4E1D3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80C02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F5E5D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A7202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4CE3B8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B51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81A78F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2" w15:restartNumberingAfterBreak="0">
    <w:nsid w:val="0B2F3C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15C5697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866434C"/>
    <w:multiLevelType w:val="hybridMultilevel"/>
    <w:tmpl w:val="5AB8A7B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FB767F5"/>
    <w:multiLevelType w:val="hybridMultilevel"/>
    <w:tmpl w:val="89340934"/>
    <w:lvl w:ilvl="0" w:tplc="35F2148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98929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2EDE30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3AEB0273"/>
    <w:multiLevelType w:val="multilevel"/>
    <w:tmpl w:val="526206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9" w15:restartNumberingAfterBreak="0">
    <w:nsid w:val="43F850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84C4F29"/>
    <w:multiLevelType w:val="multilevel"/>
    <w:tmpl w:val="D8061F6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1" w15:restartNumberingAfterBreak="0">
    <w:nsid w:val="59350CFB"/>
    <w:multiLevelType w:val="multilevel"/>
    <w:tmpl w:val="9DF09F0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2" w15:restartNumberingAfterBreak="0">
    <w:nsid w:val="5DEC6B47"/>
    <w:multiLevelType w:val="multilevel"/>
    <w:tmpl w:val="604E1C0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3" w15:restartNumberingAfterBreak="0">
    <w:nsid w:val="6E9514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1360083"/>
    <w:multiLevelType w:val="hybridMultilevel"/>
    <w:tmpl w:val="4688659E"/>
    <w:lvl w:ilvl="0" w:tplc="C9E880E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D8C2C6D"/>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21"/>
  </w:num>
  <w:num w:numId="2">
    <w:abstractNumId w:val="12"/>
  </w:num>
  <w:num w:numId="3">
    <w:abstractNumId w:val="10"/>
  </w:num>
  <w:num w:numId="4">
    <w:abstractNumId w:val="23"/>
  </w:num>
  <w:num w:numId="5">
    <w:abstractNumId w:val="13"/>
  </w:num>
  <w:num w:numId="6">
    <w:abstractNumId w:val="18"/>
  </w:num>
  <w:num w:numId="7">
    <w:abstractNumId w:val="20"/>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16"/>
  </w:num>
  <w:num w:numId="19">
    <w:abstractNumId w:val="17"/>
  </w:num>
  <w:num w:numId="20">
    <w:abstractNumId w:val="22"/>
  </w:num>
  <w:num w:numId="21">
    <w:abstractNumId w:val="19"/>
  </w:num>
  <w:num w:numId="22">
    <w:abstractNumId w:val="11"/>
  </w:num>
  <w:num w:numId="23">
    <w:abstractNumId w:val="25"/>
  </w:num>
  <w:num w:numId="24">
    <w:abstractNumId w:val="15"/>
  </w:num>
  <w:num w:numId="25">
    <w:abstractNumId w:val="24"/>
  </w:num>
  <w:num w:numId="2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3AAF"/>
    <w:rsid w:val="00010C9A"/>
    <w:rsid w:val="00037E45"/>
    <w:rsid w:val="00040F60"/>
    <w:rsid w:val="0005634C"/>
    <w:rsid w:val="00285F96"/>
    <w:rsid w:val="00645252"/>
    <w:rsid w:val="00670F92"/>
    <w:rsid w:val="006D3D74"/>
    <w:rsid w:val="007F137D"/>
    <w:rsid w:val="007F6385"/>
    <w:rsid w:val="0083569A"/>
    <w:rsid w:val="00872000"/>
    <w:rsid w:val="008C6893"/>
    <w:rsid w:val="0097046B"/>
    <w:rsid w:val="009C3837"/>
    <w:rsid w:val="00A9204E"/>
    <w:rsid w:val="00AF4FC2"/>
    <w:rsid w:val="00C500E5"/>
    <w:rsid w:val="00C5247F"/>
    <w:rsid w:val="00CE53C9"/>
    <w:rsid w:val="00D3027B"/>
    <w:rsid w:val="00D464A8"/>
    <w:rsid w:val="00D83AAF"/>
    <w:rsid w:val="00DB48D3"/>
    <w:rsid w:val="00DD083D"/>
    <w:rsid w:val="00E42FD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B70FE5"/>
  <w15:chartTrackingRefBased/>
  <w15:docId w15:val="{19456CA4-56FD-4EA6-B613-F2EAE29DA5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3AAF"/>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semiHidden/>
    <w:unhideWhenUsed/>
    <w:rsid w:val="006D3D74"/>
  </w:style>
  <w:style w:type="character" w:customStyle="1" w:styleId="HeaderChar">
    <w:name w:val="Header Char"/>
    <w:basedOn w:val="DefaultParagraphFont"/>
    <w:link w:val="Header"/>
    <w:uiPriority w:val="99"/>
    <w:semiHidden/>
    <w:rsid w:val="006D3D74"/>
  </w:style>
  <w:style w:type="paragraph" w:styleId="Footer">
    <w:name w:val="footer"/>
    <w:basedOn w:val="Normal"/>
    <w:link w:val="FooterChar"/>
    <w:uiPriority w:val="99"/>
    <w:semiHidden/>
    <w:unhideWhenUsed/>
    <w:rsid w:val="006D3D74"/>
  </w:style>
  <w:style w:type="character" w:customStyle="1" w:styleId="FooterChar">
    <w:name w:val="Footer Char"/>
    <w:basedOn w:val="DefaultParagraphFont"/>
    <w:link w:val="Footer"/>
    <w:uiPriority w:val="99"/>
    <w:semiHidden/>
    <w:rsid w:val="006D3D74"/>
  </w:style>
  <w:style w:type="paragraph" w:styleId="TOC9">
    <w:name w:val="toc 9"/>
    <w:basedOn w:val="Normal"/>
    <w:next w:val="Normal"/>
    <w:autoRedefine/>
    <w:uiPriority w:val="39"/>
    <w:semiHidden/>
    <w:unhideWhenUsed/>
    <w:rsid w:val="0083569A"/>
    <w:pPr>
      <w:spacing w:after="120"/>
      <w:ind w:left="1757"/>
    </w:pPr>
  </w:style>
  <w:style w:type="paragraph" w:styleId="ListParagraph">
    <w:name w:val="List Paragraph"/>
    <w:basedOn w:val="Normal"/>
    <w:uiPriority w:val="34"/>
    <w:unhideWhenUsed/>
    <w:qFormat/>
    <w:rsid w:val="00D83AAF"/>
    <w:pPr>
      <w:ind w:left="720"/>
      <w:contextualSpacing/>
    </w:pPr>
  </w:style>
  <w:style w:type="character" w:styleId="UnresolvedMention">
    <w:name w:val="Unresolved Mention"/>
    <w:basedOn w:val="DefaultParagraphFont"/>
    <w:uiPriority w:val="99"/>
    <w:semiHidden/>
    <w:unhideWhenUsed/>
    <w:rsid w:val="000563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5"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numbering" Target="numbering.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hyperlink" Target="https://www.greenfoot.org/download" TargetMode="External"/><Relationship Id="rId3" Type="http://schemas.openxmlformats.org/officeDocument/2006/relationships/customXml" Target="../customXml/item3.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rian\AppData\Roaming\Microsoft\Templates\Single%20spaced%20(blan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3.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customXml/itemProps3.xml><?xml version="1.0" encoding="utf-8"?>
<ds:datastoreItem xmlns:ds="http://schemas.openxmlformats.org/officeDocument/2006/customXml" ds:itemID="{C01C3C56-10DB-49F7-B061-44D8728D078A}">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Single spaced (blank)</Template>
  <TotalTime>686</TotalTime>
  <Pages>30</Pages>
  <Words>643</Words>
  <Characters>3666</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dc:creator>
  <cp:keywords/>
  <dc:description/>
  <cp:lastModifiedBy>Brian Meermans</cp:lastModifiedBy>
  <cp:revision>10</cp:revision>
  <dcterms:created xsi:type="dcterms:W3CDTF">2019-04-27T02:39:00Z</dcterms:created>
  <dcterms:modified xsi:type="dcterms:W3CDTF">2019-04-27T14:47:00Z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